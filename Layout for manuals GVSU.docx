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9404725"/>
        <w:docPartObj>
          <w:docPartGallery w:val="Cover Pages"/>
          <w:docPartUnique/>
        </w:docPartObj>
      </w:sdtPr>
      <w:sdtContent>
        <w:p w:rsidR="001E49ED" w:rsidRDefault="001E49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47335" cy="9643110"/>
                    <wp:effectExtent l="19050" t="19050" r="27940" b="21590"/>
                    <wp:wrapNone/>
                    <wp:docPr id="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47335" cy="96431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E49ED" w:rsidRDefault="003B746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Reference/USer Manual</w:t>
                                    </w:r>
                                  </w:p>
                                </w:sdtContent>
                              </w:sdt>
                              <w:p w:rsidR="001E49ED" w:rsidRDefault="001E49E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E49ED" w:rsidRDefault="001E49E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1.05pt;height:759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" fillcolor="#4f81bd [3204]" strokecolor="#002060" strokeweight="2.2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E49ED" w:rsidRDefault="003B746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Reference/USer Manual</w:t>
                              </w:r>
                            </w:p>
                          </w:sdtContent>
                        </w:sdt>
                        <w:p w:rsidR="001E49ED" w:rsidRDefault="001E49E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E49ED" w:rsidRDefault="001E49E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6580" cy="9626600"/>
                    <wp:effectExtent l="15875" t="14605" r="13970" b="17145"/>
                    <wp:wrapNone/>
                    <wp:docPr id="1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46580" cy="96266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25400" cap="flat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E49ED" w:rsidRDefault="001E49E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GVSU School of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5.4pt;height:758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" fillcolor="#1f497d [3215]" strokecolor="#002060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E49ED" w:rsidRDefault="001E49E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GVSU School of Computing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E49ED" w:rsidRDefault="001E49ED"/>
        <w:p w:rsidR="001E49ED" w:rsidRDefault="001E49ED">
          <w:pPr>
            <w:rPr>
              <w:rFonts w:asciiTheme="majorHAnsi" w:hAnsiTheme="majorHAnsi" w:cs="Times New Roman"/>
              <w:b/>
              <w:sz w:val="24"/>
              <w:szCs w:val="24"/>
            </w:rPr>
          </w:pPr>
          <w:r>
            <w:br w:type="page"/>
          </w:r>
        </w:p>
      </w:sdtContent>
    </w:sdt>
    <w:p w:rsidR="009B201F" w:rsidRPr="002E70E9" w:rsidRDefault="009B201F" w:rsidP="009B201F">
      <w:pPr>
        <w:pStyle w:val="TOCTitle"/>
      </w:pPr>
      <w:r w:rsidRPr="002E70E9">
        <w:lastRenderedPageBreak/>
        <w:t>TABLE OF CONTENTS</w:t>
      </w:r>
    </w:p>
    <w:p w:rsidR="009B201F" w:rsidRPr="009B201F" w:rsidRDefault="00A87B50" w:rsidP="00186C82">
      <w:pPr>
        <w:pStyle w:val="Level1"/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87E66" wp14:editId="2E8606B7">
                <wp:simplePos x="0" y="0"/>
                <wp:positionH relativeFrom="column">
                  <wp:posOffset>0</wp:posOffset>
                </wp:positionH>
                <wp:positionV relativeFrom="paragraph">
                  <wp:posOffset>-175260</wp:posOffset>
                </wp:positionV>
                <wp:extent cx="390525" cy="66421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B50" w:rsidRPr="00A87B50" w:rsidRDefault="00A87B50" w:rsidP="00A87B50">
                            <w:pPr>
                              <w:pStyle w:val="Level3"/>
                              <w:rPr>
                                <w:smallCaps w:val="0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87E6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0;margin-top:-13.8pt;width:30.75pt;height:52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A87B50" w:rsidRPr="00A87B50" w:rsidRDefault="00A87B50" w:rsidP="00A87B50">
                      <w:pPr>
                        <w:pStyle w:val="Level3"/>
                        <w:rPr>
                          <w:smallCaps w:val="0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webHidden/>
          </w:rPr>
          <w:id w:val="371946908"/>
          <w:placeholder>
            <w:docPart w:val="6A99439A6B604CEF963BB688C54E4B38"/>
          </w:placeholder>
          <w:temporary/>
          <w:showingPlcHdr/>
        </w:sdtPr>
        <w:sdtEndPr/>
        <w:sdtContent>
          <w:r w:rsidR="00971AA1" w:rsidRPr="00D71686">
            <w:t>Chapter 1</w:t>
          </w:r>
        </w:sdtContent>
      </w:sdt>
      <w:r w:rsidR="00186C82">
        <w:rPr>
          <w:webHidden/>
        </w:rPr>
        <w:tab/>
        <w:t>Specfications</w:t>
      </w:r>
      <w:r w:rsidR="00186C82">
        <w:rPr>
          <w:webHidden/>
        </w:rPr>
        <w:tab/>
      </w:r>
      <w:sdt>
        <w:sdtPr>
          <w:rPr>
            <w:webHidden/>
          </w:rPr>
          <w:id w:val="371946835"/>
          <w:placeholder>
            <w:docPart w:val="05B7FBE6CB93400E9E7B328395712D5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6936"/>
          <w:placeholder>
            <w:docPart w:val="B7D410269B164F47B7325B0005F5A1C3"/>
          </w:placeholder>
          <w:temporary/>
          <w:showingPlcHdr/>
        </w:sdtPr>
        <w:sdtEndPr/>
        <w:sdtContent>
          <w:r w:rsidR="00971AA1" w:rsidRPr="00D71686">
            <w:t>Section 1.1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62"/>
          <w:placeholder>
            <w:docPart w:val="A26D8B021DB74FE88F740BB80BC3076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6964"/>
          <w:placeholder>
            <w:docPart w:val="C00A96ADA6BC45E6833207BAC84BB65C"/>
          </w:placeholder>
          <w:temporary/>
          <w:showingPlcHdr/>
        </w:sdtPr>
        <w:sdtEndPr/>
        <w:sdtContent>
          <w:r w:rsidR="00971AA1" w:rsidRPr="00D71686">
            <w:t>Subsection 1.1.</w:t>
          </w:r>
          <w:r w:rsidR="00971AA1">
            <w:t>a</w:t>
          </w:r>
        </w:sdtContent>
      </w:sdt>
      <w:r w:rsidR="00417E2B">
        <w:rPr>
          <w:webHidden/>
        </w:rPr>
        <w:tab/>
      </w:r>
      <w:sdt>
        <w:sdtPr>
          <w:rPr>
            <w:webHidden/>
          </w:rPr>
          <w:id w:val="371946889"/>
          <w:placeholder>
            <w:docPart w:val="F32FAB4578944679BB1F470297711D97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6993"/>
          <w:placeholder>
            <w:docPart w:val="09D9DCBC1B214DD19BC8BB427E0B4975"/>
          </w:placeholder>
          <w:temporary/>
          <w:showingPlcHdr/>
        </w:sdtPr>
        <w:sdtEndPr/>
        <w:sdtContent>
          <w:r w:rsidR="00971AA1" w:rsidRPr="00D71686">
            <w:t>Subsection 1.1.b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0"/>
          <w:placeholder>
            <w:docPart w:val="DA8B934EED82463BBE2666E4C6B36DF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7022"/>
          <w:placeholder>
            <w:docPart w:val="A55BD8E240E04230879036882DA9444E"/>
          </w:placeholder>
          <w:temporary/>
          <w:showingPlcHdr/>
        </w:sdtPr>
        <w:sdtEndPr/>
        <w:sdtContent>
          <w:r w:rsidR="00971AA1" w:rsidRPr="00D71686">
            <w:t>Subsection 1.1.c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1"/>
          <w:placeholder>
            <w:docPart w:val="90220DBA7BEF4BCBA0F3EE092CF93D1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051"/>
          <w:placeholder>
            <w:docPart w:val="AA7729B360924B289DA02ECEB6F5A551"/>
          </w:placeholder>
          <w:temporary/>
          <w:showingPlcHdr/>
        </w:sdtPr>
        <w:sdtEndPr/>
        <w:sdtContent>
          <w:r w:rsidR="00971AA1" w:rsidRPr="00D71686">
            <w:t>Section 1.2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2"/>
          <w:placeholder>
            <w:docPart w:val="1AA21955CB774DFFAF3F0B4595ADFA5C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079"/>
          <w:placeholder>
            <w:docPart w:val="CD55568FD376442D900F5275612AFCBF"/>
          </w:placeholder>
          <w:temporary/>
          <w:showingPlcHdr/>
        </w:sdtPr>
        <w:sdtEndPr/>
        <w:sdtContent>
          <w:r w:rsidR="00971AA1" w:rsidRPr="00D71686">
            <w:t>Section 1.3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3"/>
          <w:placeholder>
            <w:docPart w:val="07E6A14A4F034EF0A32E1A68273E209B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186C82">
      <w:pPr>
        <w:pStyle w:val="Level1"/>
        <w:tabs>
          <w:tab w:val="left" w:pos="2250"/>
        </w:tabs>
      </w:pPr>
      <w:sdt>
        <w:sdtPr>
          <w:rPr>
            <w:webHidden/>
          </w:rPr>
          <w:id w:val="371947278"/>
          <w:placeholder>
            <w:docPart w:val="07D5CB2156204C1A8809042E4F9A27B4"/>
          </w:placeholder>
          <w:temporary/>
          <w:showingPlcHdr/>
        </w:sdtPr>
        <w:sdtEndPr/>
        <w:sdtContent>
          <w:r w:rsidR="00971AA1" w:rsidRPr="00D71686">
            <w:t>Chapter 2</w:t>
          </w:r>
        </w:sdtContent>
      </w:sdt>
      <w:r w:rsidR="00186C82">
        <w:rPr>
          <w:webHidden/>
        </w:rPr>
        <w:t xml:space="preserve"> </w:t>
      </w:r>
      <w:r w:rsidR="00971AA1">
        <w:rPr>
          <w:webHidden/>
        </w:rPr>
        <w:tab/>
      </w:r>
      <w:r w:rsidR="00186C82">
        <w:rPr>
          <w:webHidden/>
        </w:rPr>
        <w:t xml:space="preserve"> Server</w:t>
      </w:r>
      <w:r w:rsidR="00186C82">
        <w:rPr>
          <w:webHidden/>
        </w:rPr>
        <w:tab/>
      </w:r>
      <w:sdt>
        <w:sdtPr>
          <w:rPr>
            <w:webHidden/>
          </w:rPr>
          <w:id w:val="371946894"/>
          <w:placeholder>
            <w:docPart w:val="9EA3F2F654E340D0BBC83C2B09B4F515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107"/>
          <w:placeholder>
            <w:docPart w:val="3E9328E667264191AD6285B52FB31A87"/>
          </w:placeholder>
          <w:temporary/>
          <w:showingPlcHdr/>
        </w:sdtPr>
        <w:sdtEndPr/>
        <w:sdtContent>
          <w:r w:rsidR="00971AA1" w:rsidRPr="00D71686">
            <w:t>Section 2.1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5"/>
          <w:placeholder>
            <w:docPart w:val="B36F493B80DE46518BFA63FF00345D77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135"/>
          <w:placeholder>
            <w:docPart w:val="CBC85A7D26A34254A8F7A6ED931D8736"/>
          </w:placeholder>
          <w:temporary/>
          <w:showingPlcHdr/>
        </w:sdtPr>
        <w:sdtEndPr/>
        <w:sdtContent>
          <w:r w:rsidR="00971AA1" w:rsidRPr="00D71686">
            <w:t>Section 2.2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6"/>
          <w:placeholder>
            <w:docPart w:val="F5193A806D804958B330FE5F8640B2C2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7163"/>
          <w:placeholder>
            <w:docPart w:val="B8942A82D1CC4CDF8DDCCB7ED6E9770D"/>
          </w:placeholder>
          <w:temporary/>
          <w:showingPlcHdr/>
        </w:sdtPr>
        <w:sdtEndPr/>
        <w:sdtContent>
          <w:r w:rsidR="00971AA1" w:rsidRPr="00D71686">
            <w:t>Subsection 2.2.a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7"/>
          <w:placeholder>
            <w:docPart w:val="625F1FAA098244E9A86621301D23319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7192"/>
          <w:placeholder>
            <w:docPart w:val="F8B4887A42A54ECE87DCC85D92BC0C13"/>
          </w:placeholder>
          <w:temporary/>
          <w:showingPlcHdr/>
        </w:sdtPr>
        <w:sdtEndPr/>
        <w:sdtContent>
          <w:r w:rsidR="00971AA1" w:rsidRPr="00D71686">
            <w:t>Subsection 2.2.b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8"/>
          <w:placeholder>
            <w:docPart w:val="58B9CDEB52834D2BB4F2CDA714A11406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7221"/>
          <w:placeholder>
            <w:docPart w:val="6F66279B32D54BDD800454AE949AE2F9"/>
          </w:placeholder>
          <w:temporary/>
          <w:showingPlcHdr/>
        </w:sdtPr>
        <w:sdtEndPr/>
        <w:sdtContent>
          <w:r w:rsidR="00971AA1" w:rsidRPr="00D71686">
            <w:t>Subsection 2.2.c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9"/>
          <w:placeholder>
            <w:docPart w:val="8CDD88CFA21F4AA8813E0D722E7B017B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250"/>
          <w:placeholder>
            <w:docPart w:val="23CD4CF9EEF54221B0453B506DAF2383"/>
          </w:placeholder>
          <w:temporary/>
          <w:showingPlcHdr/>
        </w:sdtPr>
        <w:sdtEndPr/>
        <w:sdtContent>
          <w:r w:rsidR="00971AA1" w:rsidRPr="00D71686">
            <w:t>Section 2.3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0"/>
          <w:placeholder>
            <w:docPart w:val="325304919E4B4FC49798F2DB53B34B6C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1"/>
      </w:pPr>
      <w:sdt>
        <w:sdtPr>
          <w:rPr>
            <w:webHidden/>
          </w:rPr>
          <w:id w:val="371947306"/>
          <w:placeholder>
            <w:docPart w:val="B37F57970A3E4EB0A7C407EF54077CED"/>
          </w:placeholder>
          <w:temporary/>
          <w:showingPlcHdr/>
        </w:sdtPr>
        <w:sdtEndPr/>
        <w:sdtContent>
          <w:r w:rsidR="00971AA1" w:rsidRPr="00D71686">
            <w:t>Chapter 3</w:t>
          </w:r>
        </w:sdtContent>
      </w:sdt>
      <w:r w:rsidR="00186C82">
        <w:rPr>
          <w:webHidden/>
        </w:rPr>
        <w:t xml:space="preserve">                  WorkStation</w:t>
      </w:r>
      <w:r w:rsidR="00971AA1">
        <w:rPr>
          <w:webHidden/>
        </w:rPr>
        <w:tab/>
      </w:r>
      <w:sdt>
        <w:sdtPr>
          <w:rPr>
            <w:webHidden/>
          </w:rPr>
          <w:id w:val="371946901"/>
          <w:placeholder>
            <w:docPart w:val="0120D68B4AFA4BD195504531ACE2031D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334"/>
          <w:placeholder>
            <w:docPart w:val="BE2D48AABEFD43E8882DB13E7EEFFCDA"/>
          </w:placeholder>
          <w:temporary/>
          <w:showingPlcHdr/>
        </w:sdtPr>
        <w:sdtEndPr/>
        <w:sdtContent>
          <w:r w:rsidR="00971AA1" w:rsidRPr="00D71686">
            <w:t>Section 3.1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2"/>
          <w:placeholder>
            <w:docPart w:val="7C796CF2E9484759B8344851BD5D4683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362"/>
          <w:placeholder>
            <w:docPart w:val="DEB1116B655D4C188A9EA60B14192E5C"/>
          </w:placeholder>
          <w:temporary/>
          <w:showingPlcHdr/>
        </w:sdtPr>
        <w:sdtEndPr/>
        <w:sdtContent>
          <w:r w:rsidR="00971AA1" w:rsidRPr="00D71686">
            <w:t>Section 3.2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3"/>
          <w:placeholder>
            <w:docPart w:val="08566C166DD04CCF8507E4817BF5E601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2"/>
      </w:pPr>
      <w:sdt>
        <w:sdtPr>
          <w:rPr>
            <w:webHidden/>
          </w:rPr>
          <w:id w:val="371947390"/>
          <w:placeholder>
            <w:docPart w:val="5102C9148D5F4B24AB4361F777BEFEDF"/>
          </w:placeholder>
          <w:temporary/>
          <w:showingPlcHdr/>
        </w:sdtPr>
        <w:sdtEndPr/>
        <w:sdtContent>
          <w:r w:rsidR="00971AA1" w:rsidRPr="00D71686">
            <w:t>Section 3.3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4"/>
          <w:placeholder>
            <w:docPart w:val="2A5E6B0CA5144640BFB0F9457AD2DA8B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7418"/>
          <w:placeholder>
            <w:docPart w:val="14833C6A062E4C3A95B9080B7893A9B1"/>
          </w:placeholder>
          <w:temporary/>
          <w:showingPlcHdr/>
        </w:sdtPr>
        <w:sdtEndPr/>
        <w:sdtContent>
          <w:r w:rsidR="00971AA1" w:rsidRPr="00D71686">
            <w:t>Subsection 3.3.a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5"/>
          <w:placeholder>
            <w:docPart w:val="87CF45D62239473EAE9D5BA02CE895E4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472582" w:rsidP="009B201F">
      <w:pPr>
        <w:pStyle w:val="Level3"/>
      </w:pPr>
      <w:sdt>
        <w:sdtPr>
          <w:rPr>
            <w:webHidden/>
          </w:rPr>
          <w:id w:val="371947447"/>
          <w:placeholder>
            <w:docPart w:val="E426F49584804FC4BDAC2591D84F05AD"/>
          </w:placeholder>
          <w:temporary/>
          <w:showingPlcHdr/>
        </w:sdtPr>
        <w:sdtEndPr/>
        <w:sdtContent>
          <w:r w:rsidR="00971AA1" w:rsidRPr="00D71686">
            <w:t>Subsection 3.3.b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6"/>
          <w:placeholder>
            <w:docPart w:val="649AD93E1BF44DAFAD6AA7899790AA17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Default="00472582" w:rsidP="009B201F">
      <w:pPr>
        <w:pStyle w:val="Level3"/>
        <w:rPr>
          <w:webHidden/>
        </w:rPr>
      </w:pPr>
      <w:sdt>
        <w:sdtPr>
          <w:rPr>
            <w:webHidden/>
          </w:rPr>
          <w:id w:val="371947476"/>
          <w:placeholder>
            <w:docPart w:val="34BF2D7C0FAA424DA210A7F41938E66B"/>
          </w:placeholder>
          <w:temporary/>
          <w:showingPlcHdr/>
        </w:sdtPr>
        <w:sdtEndPr/>
        <w:sdtContent>
          <w:r w:rsidR="00971AA1" w:rsidRPr="00D71686">
            <w:t>Subsection 3.3.c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7"/>
          <w:placeholder>
            <w:docPart w:val="25AE4583D7E64CEE8C64B651AF1BDF86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1E49ED" w:rsidRDefault="001E49ED">
      <w:pPr>
        <w:rPr>
          <w:rFonts w:asciiTheme="majorHAnsi" w:hAnsiTheme="majorHAnsi" w:cs="Times New Roman"/>
          <w:smallCaps/>
          <w:webHidden/>
          <w:sz w:val="22"/>
          <w:szCs w:val="22"/>
        </w:rPr>
      </w:pPr>
      <w:r>
        <w:rPr>
          <w:webHidden/>
        </w:rPr>
        <w:br w:type="page"/>
      </w:r>
    </w:p>
    <w:p w:rsidR="001E49ED" w:rsidRDefault="001E49ED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</w:pPr>
    </w:p>
    <w:p w:rsidR="00186C82" w:rsidRDefault="00186C82" w:rsidP="00A87B50">
      <w:pPr>
        <w:pStyle w:val="Level3"/>
        <w:jc w:val="center"/>
        <w:rPr>
          <w:rFonts w:ascii="Imprint MT Shadow" w:hAnsi="Imprint MT Shadow"/>
          <w:sz w:val="72"/>
          <w:szCs w:val="72"/>
        </w:rPr>
      </w:pPr>
      <w:r w:rsidRPr="00186C82">
        <w:rPr>
          <w:rFonts w:ascii="Imprint MT Shadow" w:hAnsi="Imprint MT Shadow"/>
          <w:sz w:val="72"/>
          <w:szCs w:val="72"/>
        </w:rPr>
        <w:t>Chapter 1</w:t>
      </w:r>
    </w:p>
    <w:p w:rsidR="00186C82" w:rsidRPr="00186C82" w:rsidRDefault="00186C82" w:rsidP="00186C82">
      <w:pPr>
        <w:pStyle w:val="Level3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Specifications</w:t>
      </w:r>
      <w:bookmarkStart w:id="0" w:name="_GoBack"/>
      <w:bookmarkEnd w:id="0"/>
    </w:p>
    <w:sectPr w:rsidR="00186C82" w:rsidRPr="00186C82" w:rsidSect="00A87B5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display="notFirstPage" w:offsetFrom="page">
        <w:top w:val="thinThickThinMediumGap" w:sz="12" w:space="24" w:color="002060"/>
        <w:left w:val="thinThickThinMediumGap" w:sz="12" w:space="24" w:color="002060"/>
        <w:bottom w:val="thinThickThinMediumGap" w:sz="12" w:space="24" w:color="002060"/>
        <w:right w:val="thinThickThinMediumGap" w:sz="12" w:space="24" w:color="00206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582" w:rsidRDefault="00472582" w:rsidP="001E49ED">
      <w:r>
        <w:separator/>
      </w:r>
    </w:p>
  </w:endnote>
  <w:endnote w:type="continuationSeparator" w:id="0">
    <w:p w:rsidR="00472582" w:rsidRDefault="00472582" w:rsidP="001E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1019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49ED" w:rsidRDefault="001E49ED" w:rsidP="005B4D2A">
        <w:pPr>
          <w:pStyle w:val="Footer"/>
          <w:ind w:left="4680" w:firstLine="3960"/>
          <w:jc w:val="center"/>
        </w:pPr>
        <w:r w:rsidRPr="005B4D2A">
          <w:rPr>
            <w:sz w:val="40"/>
            <w:szCs w:val="40"/>
          </w:rPr>
          <w:fldChar w:fldCharType="begin"/>
        </w:r>
        <w:r w:rsidRPr="005B4D2A">
          <w:rPr>
            <w:sz w:val="40"/>
            <w:szCs w:val="40"/>
          </w:rPr>
          <w:instrText xml:space="preserve"> PAGE   \* MERGEFORMAT </w:instrText>
        </w:r>
        <w:r w:rsidRPr="005B4D2A">
          <w:rPr>
            <w:sz w:val="40"/>
            <w:szCs w:val="40"/>
          </w:rPr>
          <w:fldChar w:fldCharType="separate"/>
        </w:r>
        <w:r w:rsidR="00255E29">
          <w:rPr>
            <w:noProof/>
            <w:sz w:val="40"/>
            <w:szCs w:val="40"/>
          </w:rPr>
          <w:t>2</w:t>
        </w:r>
        <w:r w:rsidRPr="005B4D2A">
          <w:rPr>
            <w:noProof/>
            <w:sz w:val="40"/>
            <w:szCs w:val="40"/>
          </w:rPr>
          <w:fldChar w:fldCharType="end"/>
        </w:r>
      </w:p>
    </w:sdtContent>
  </w:sdt>
  <w:p w:rsidR="001E49ED" w:rsidRDefault="00A87B50">
    <w:pPr>
      <w:pStyle w:val="Footer"/>
    </w:pPr>
    <w:r>
      <w:t xml:space="preserve">     </w:t>
    </w:r>
    <w:r>
      <w:rPr>
        <w:noProof/>
      </w:rPr>
      <w:drawing>
        <wp:inline distT="0" distB="0" distL="0" distR="0" wp14:anchorId="6B5725E3" wp14:editId="09555D8B">
          <wp:extent cx="485506" cy="2131792"/>
          <wp:effectExtent l="0" t="4128" r="6033" b="6032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luerectange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513569" cy="2255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4D2A">
      <w:rPr>
        <w:noProof/>
      </w:rPr>
      <w:drawing>
        <wp:inline distT="0" distB="0" distL="0" distR="0" wp14:anchorId="0C9363E3" wp14:editId="0D6BA341">
          <wp:extent cx="457200" cy="457200"/>
          <wp:effectExtent l="19050" t="19050" r="19050" b="190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vsu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562B965" wp14:editId="676F4E27">
          <wp:extent cx="485506" cy="2131792"/>
          <wp:effectExtent l="0" t="4128" r="6033" b="6032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luerectange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513569" cy="2255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582" w:rsidRDefault="00472582" w:rsidP="001E49ED">
      <w:r>
        <w:separator/>
      </w:r>
    </w:p>
  </w:footnote>
  <w:footnote w:type="continuationSeparator" w:id="0">
    <w:p w:rsidR="00472582" w:rsidRDefault="00472582" w:rsidP="001E4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9ED" w:rsidRDefault="001E49ED" w:rsidP="001E49ED">
    <w:pPr>
      <w:pStyle w:val="Header"/>
      <w:jc w:val="right"/>
    </w:pPr>
    <w:r>
      <w:t>GVSU School of Computing</w:t>
    </w:r>
  </w:p>
  <w:p w:rsidR="001E49ED" w:rsidRDefault="001E4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ED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6C82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49ED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E29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463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582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4D2A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87B5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36BB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C86684-4290-4304-9EBB-0E3E2E7D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9ED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E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ED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49ED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E49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9ED"/>
    <w:rPr>
      <w:rFonts w:asciiTheme="minorHAnsi" w:hAnsiTheme="minorHAnsi" w:cs="Arial"/>
    </w:rPr>
  </w:style>
  <w:style w:type="paragraph" w:styleId="Footer">
    <w:name w:val="footer"/>
    <w:basedOn w:val="Normal"/>
    <w:link w:val="FooterChar"/>
    <w:uiPriority w:val="99"/>
    <w:unhideWhenUsed/>
    <w:rsid w:val="001E49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9ED"/>
    <w:rPr>
      <w:rFonts w:asciiTheme="minorHAnsi" w:hAnsiTheme="minorHAns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99439A6B604CEF963BB688C54E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8F552-B34A-44BF-8EC7-F28F785AD8A0}"/>
      </w:docPartPr>
      <w:docPartBody>
        <w:p w:rsidR="00000000" w:rsidRDefault="008A1453">
          <w:pPr>
            <w:pStyle w:val="6A99439A6B604CEF963BB688C54E4B38"/>
          </w:pPr>
          <w:r w:rsidRPr="00D71686">
            <w:t>Chapter 1</w:t>
          </w:r>
        </w:p>
      </w:docPartBody>
    </w:docPart>
    <w:docPart>
      <w:docPartPr>
        <w:name w:val="05B7FBE6CB93400E9E7B328395712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93C22-C026-43F1-8D78-5A139A896738}"/>
      </w:docPartPr>
      <w:docPartBody>
        <w:p w:rsidR="00000000" w:rsidRDefault="008A1453">
          <w:pPr>
            <w:pStyle w:val="05B7FBE6CB93400E9E7B328395712D5F"/>
          </w:pPr>
          <w:r>
            <w:rPr>
              <w:webHidden/>
            </w:rPr>
            <w:t>#</w:t>
          </w:r>
        </w:p>
      </w:docPartBody>
    </w:docPart>
    <w:docPart>
      <w:docPartPr>
        <w:name w:val="B7D410269B164F47B7325B0005F5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4859-5CD2-4860-B5F7-19442608921F}"/>
      </w:docPartPr>
      <w:docPartBody>
        <w:p w:rsidR="00000000" w:rsidRDefault="008A1453">
          <w:pPr>
            <w:pStyle w:val="B7D410269B164F47B7325B0005F5A1C3"/>
          </w:pPr>
          <w:r w:rsidRPr="00D71686">
            <w:t>Section 1.1</w:t>
          </w:r>
        </w:p>
      </w:docPartBody>
    </w:docPart>
    <w:docPart>
      <w:docPartPr>
        <w:name w:val="A26D8B021DB74FE88F740BB80BC30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0696-DCEA-449D-AB11-B50ABCF42E9F}"/>
      </w:docPartPr>
      <w:docPartBody>
        <w:p w:rsidR="00000000" w:rsidRDefault="008A1453">
          <w:pPr>
            <w:pStyle w:val="A26D8B021DB74FE88F740BB80BC3076E"/>
          </w:pPr>
          <w:r>
            <w:rPr>
              <w:webHidden/>
            </w:rPr>
            <w:t>#</w:t>
          </w:r>
        </w:p>
      </w:docPartBody>
    </w:docPart>
    <w:docPart>
      <w:docPartPr>
        <w:name w:val="C00A96ADA6BC45E6833207BAC84BB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8E5A8-84FB-4B38-9ACA-1064B622331F}"/>
      </w:docPartPr>
      <w:docPartBody>
        <w:p w:rsidR="00000000" w:rsidRDefault="008A1453">
          <w:pPr>
            <w:pStyle w:val="C00A96ADA6BC45E6833207BAC84BB65C"/>
          </w:pPr>
          <w:r w:rsidRPr="00D71686">
            <w:t>Subsection 1.1.</w:t>
          </w:r>
          <w:r>
            <w:t>a</w:t>
          </w:r>
        </w:p>
      </w:docPartBody>
    </w:docPart>
    <w:docPart>
      <w:docPartPr>
        <w:name w:val="F32FAB4578944679BB1F47029771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33732-C7E8-41C8-B26B-30F982C5B620}"/>
      </w:docPartPr>
      <w:docPartBody>
        <w:p w:rsidR="00000000" w:rsidRDefault="008A1453">
          <w:pPr>
            <w:pStyle w:val="F32FAB4578944679BB1F470297711D97"/>
          </w:pPr>
          <w:r>
            <w:rPr>
              <w:webHidden/>
            </w:rPr>
            <w:t>#</w:t>
          </w:r>
        </w:p>
      </w:docPartBody>
    </w:docPart>
    <w:docPart>
      <w:docPartPr>
        <w:name w:val="09D9DCBC1B214DD19BC8BB427E0B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A9177-DC04-4CA0-B133-2A4D5D72848D}"/>
      </w:docPartPr>
      <w:docPartBody>
        <w:p w:rsidR="00000000" w:rsidRDefault="008A1453">
          <w:pPr>
            <w:pStyle w:val="09D9DCBC1B214DD19BC8BB427E0B4975"/>
          </w:pPr>
          <w:r w:rsidRPr="00D71686">
            <w:t>Subsection 1.1.b</w:t>
          </w:r>
        </w:p>
      </w:docPartBody>
    </w:docPart>
    <w:docPart>
      <w:docPartPr>
        <w:name w:val="DA8B934EED82463BBE2666E4C6B3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E759-5F1F-4E1E-BF3D-6B6404BD4A24}"/>
      </w:docPartPr>
      <w:docPartBody>
        <w:p w:rsidR="00000000" w:rsidRDefault="008A1453">
          <w:pPr>
            <w:pStyle w:val="DA8B934EED82463BBE2666E4C6B36DFE"/>
          </w:pPr>
          <w:r>
            <w:rPr>
              <w:webHidden/>
            </w:rPr>
            <w:t>#</w:t>
          </w:r>
        </w:p>
      </w:docPartBody>
    </w:docPart>
    <w:docPart>
      <w:docPartPr>
        <w:name w:val="A55BD8E240E04230879036882DA9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45255-AC11-48BE-893C-2F01150C7FA3}"/>
      </w:docPartPr>
      <w:docPartBody>
        <w:p w:rsidR="00000000" w:rsidRDefault="008A1453">
          <w:pPr>
            <w:pStyle w:val="A55BD8E240E04230879036882DA9444E"/>
          </w:pPr>
          <w:r w:rsidRPr="00D71686">
            <w:t>Subsection 1.1.c</w:t>
          </w:r>
        </w:p>
      </w:docPartBody>
    </w:docPart>
    <w:docPart>
      <w:docPartPr>
        <w:name w:val="90220DBA7BEF4BCBA0F3EE092CF93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4FDB-9774-4881-A3CB-4AA732D510E9}"/>
      </w:docPartPr>
      <w:docPartBody>
        <w:p w:rsidR="00000000" w:rsidRDefault="008A1453">
          <w:pPr>
            <w:pStyle w:val="90220DBA7BEF4BCBA0F3EE092CF93D1F"/>
          </w:pPr>
          <w:r>
            <w:rPr>
              <w:webHidden/>
            </w:rPr>
            <w:t>#</w:t>
          </w:r>
        </w:p>
      </w:docPartBody>
    </w:docPart>
    <w:docPart>
      <w:docPartPr>
        <w:name w:val="AA7729B360924B289DA02ECEB6F5A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49D8-CBC2-4F1D-923B-F4BBE6D9CD4E}"/>
      </w:docPartPr>
      <w:docPartBody>
        <w:p w:rsidR="00000000" w:rsidRDefault="008A1453">
          <w:pPr>
            <w:pStyle w:val="AA7729B360924B289DA02ECEB6F5A551"/>
          </w:pPr>
          <w:r w:rsidRPr="00D71686">
            <w:t>Section 1.2</w:t>
          </w:r>
        </w:p>
      </w:docPartBody>
    </w:docPart>
    <w:docPart>
      <w:docPartPr>
        <w:name w:val="1AA21955CB774DFFAF3F0B4595ADF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14FE-19E1-40B5-B677-439BA879A768}"/>
      </w:docPartPr>
      <w:docPartBody>
        <w:p w:rsidR="00000000" w:rsidRDefault="008A1453">
          <w:pPr>
            <w:pStyle w:val="1AA21955CB774DFFAF3F0B4595ADFA5C"/>
          </w:pPr>
          <w:r>
            <w:rPr>
              <w:webHidden/>
            </w:rPr>
            <w:t>#</w:t>
          </w:r>
        </w:p>
      </w:docPartBody>
    </w:docPart>
    <w:docPart>
      <w:docPartPr>
        <w:name w:val="CD55568FD376442D900F5275612A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216E-5DB3-43D7-9E2C-9909C5A55993}"/>
      </w:docPartPr>
      <w:docPartBody>
        <w:p w:rsidR="00000000" w:rsidRDefault="008A1453">
          <w:pPr>
            <w:pStyle w:val="CD55568FD376442D900F5275612AFCBF"/>
          </w:pPr>
          <w:r w:rsidRPr="00D71686">
            <w:t>Section 1.3</w:t>
          </w:r>
        </w:p>
      </w:docPartBody>
    </w:docPart>
    <w:docPart>
      <w:docPartPr>
        <w:name w:val="07E6A14A4F034EF0A32E1A68273E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D680-E34E-4F9C-8F7C-A86FE477706A}"/>
      </w:docPartPr>
      <w:docPartBody>
        <w:p w:rsidR="00000000" w:rsidRDefault="008A1453">
          <w:pPr>
            <w:pStyle w:val="07E6A14A4F034EF0A32E1A68273E209B"/>
          </w:pPr>
          <w:r>
            <w:rPr>
              <w:webHidden/>
            </w:rPr>
            <w:t>#</w:t>
          </w:r>
        </w:p>
      </w:docPartBody>
    </w:docPart>
    <w:docPart>
      <w:docPartPr>
        <w:name w:val="07D5CB2156204C1A8809042E4F9A2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19C8-2BEC-4A1D-8661-541929FB0C38}"/>
      </w:docPartPr>
      <w:docPartBody>
        <w:p w:rsidR="00000000" w:rsidRDefault="008A1453">
          <w:pPr>
            <w:pStyle w:val="07D5CB2156204C1A8809042E4F9A27B4"/>
          </w:pPr>
          <w:r w:rsidRPr="00D71686">
            <w:t>Chapter 2</w:t>
          </w:r>
        </w:p>
      </w:docPartBody>
    </w:docPart>
    <w:docPart>
      <w:docPartPr>
        <w:name w:val="9EA3F2F654E340D0BBC83C2B09B4F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E245E-F2A6-4B1F-84D8-2D9641B330B8}"/>
      </w:docPartPr>
      <w:docPartBody>
        <w:p w:rsidR="00000000" w:rsidRDefault="008A1453">
          <w:pPr>
            <w:pStyle w:val="9EA3F2F654E340D0BBC83C2B09B4F515"/>
          </w:pPr>
          <w:r>
            <w:rPr>
              <w:webHidden/>
            </w:rPr>
            <w:t>#</w:t>
          </w:r>
        </w:p>
      </w:docPartBody>
    </w:docPart>
    <w:docPart>
      <w:docPartPr>
        <w:name w:val="3E9328E667264191AD6285B52FB3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997AB-B931-46F8-B166-E6B3C6D39A59}"/>
      </w:docPartPr>
      <w:docPartBody>
        <w:p w:rsidR="00000000" w:rsidRDefault="008A1453">
          <w:pPr>
            <w:pStyle w:val="3E9328E667264191AD6285B52FB31A87"/>
          </w:pPr>
          <w:r w:rsidRPr="00D71686">
            <w:t>Section 2.1</w:t>
          </w:r>
        </w:p>
      </w:docPartBody>
    </w:docPart>
    <w:docPart>
      <w:docPartPr>
        <w:name w:val="B36F493B80DE46518BFA63FF00345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BCAB0-0882-4FD0-9010-10E00793C14A}"/>
      </w:docPartPr>
      <w:docPartBody>
        <w:p w:rsidR="00000000" w:rsidRDefault="008A1453">
          <w:pPr>
            <w:pStyle w:val="B36F493B80DE46518BFA63FF00345D77"/>
          </w:pPr>
          <w:r>
            <w:rPr>
              <w:webHidden/>
            </w:rPr>
            <w:t>#</w:t>
          </w:r>
        </w:p>
      </w:docPartBody>
    </w:docPart>
    <w:docPart>
      <w:docPartPr>
        <w:name w:val="CBC85A7D26A34254A8F7A6ED931D8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9321-2F62-4352-8967-C9FB03E9E8F9}"/>
      </w:docPartPr>
      <w:docPartBody>
        <w:p w:rsidR="00000000" w:rsidRDefault="008A1453">
          <w:pPr>
            <w:pStyle w:val="CBC85A7D26A34254A8F7A6ED931D8736"/>
          </w:pPr>
          <w:r w:rsidRPr="00D71686">
            <w:t>Section 2.2</w:t>
          </w:r>
        </w:p>
      </w:docPartBody>
    </w:docPart>
    <w:docPart>
      <w:docPartPr>
        <w:name w:val="F5193A806D804958B330FE5F8640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279AE-03AA-438D-98C5-98D2D882788C}"/>
      </w:docPartPr>
      <w:docPartBody>
        <w:p w:rsidR="00000000" w:rsidRDefault="008A1453">
          <w:pPr>
            <w:pStyle w:val="F5193A806D804958B330FE5F8640B2C2"/>
          </w:pPr>
          <w:r>
            <w:rPr>
              <w:webHidden/>
            </w:rPr>
            <w:t>#</w:t>
          </w:r>
        </w:p>
      </w:docPartBody>
    </w:docPart>
    <w:docPart>
      <w:docPartPr>
        <w:name w:val="B8942A82D1CC4CDF8DDCCB7ED6E97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5B393-CCC1-4EFB-834A-00AD60DCAD05}"/>
      </w:docPartPr>
      <w:docPartBody>
        <w:p w:rsidR="00000000" w:rsidRDefault="008A1453">
          <w:pPr>
            <w:pStyle w:val="B8942A82D1CC4CDF8DDCCB7ED6E9770D"/>
          </w:pPr>
          <w:r w:rsidRPr="00D71686">
            <w:t>Subsection 2.2.a</w:t>
          </w:r>
        </w:p>
      </w:docPartBody>
    </w:docPart>
    <w:docPart>
      <w:docPartPr>
        <w:name w:val="625F1FAA098244E9A86621301D233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46E37-D881-4847-A933-E7DDD5D6F421}"/>
      </w:docPartPr>
      <w:docPartBody>
        <w:p w:rsidR="00000000" w:rsidRDefault="008A1453">
          <w:pPr>
            <w:pStyle w:val="625F1FAA098244E9A86621301D23319E"/>
          </w:pPr>
          <w:r>
            <w:rPr>
              <w:webHidden/>
            </w:rPr>
            <w:t>#</w:t>
          </w:r>
        </w:p>
      </w:docPartBody>
    </w:docPart>
    <w:docPart>
      <w:docPartPr>
        <w:name w:val="F8B4887A42A54ECE87DCC85D92BC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94BF-F208-4E75-AD83-AB68CF9666A1}"/>
      </w:docPartPr>
      <w:docPartBody>
        <w:p w:rsidR="00000000" w:rsidRDefault="008A1453">
          <w:pPr>
            <w:pStyle w:val="F8B4887A42A54ECE87DCC85D92BC0C13"/>
          </w:pPr>
          <w:r w:rsidRPr="00D71686">
            <w:t>Subsection 2.2.b</w:t>
          </w:r>
        </w:p>
      </w:docPartBody>
    </w:docPart>
    <w:docPart>
      <w:docPartPr>
        <w:name w:val="58B9CDEB52834D2BB4F2CDA714A11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F2F02-53E7-4CC0-9531-3EA4A4EFD0C7}"/>
      </w:docPartPr>
      <w:docPartBody>
        <w:p w:rsidR="00000000" w:rsidRDefault="008A1453">
          <w:pPr>
            <w:pStyle w:val="58B9CDEB52834D2BB4F2CDA714A11406"/>
          </w:pPr>
          <w:r>
            <w:rPr>
              <w:webHidden/>
            </w:rPr>
            <w:t>#</w:t>
          </w:r>
        </w:p>
      </w:docPartBody>
    </w:docPart>
    <w:docPart>
      <w:docPartPr>
        <w:name w:val="6F66279B32D54BDD800454AE949A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004E1-1749-466E-8E28-75C3B69A2B1E}"/>
      </w:docPartPr>
      <w:docPartBody>
        <w:p w:rsidR="00000000" w:rsidRDefault="008A1453">
          <w:pPr>
            <w:pStyle w:val="6F66279B32D54BDD800454AE949AE2F9"/>
          </w:pPr>
          <w:r w:rsidRPr="00D71686">
            <w:t>Subsection 2.2.c</w:t>
          </w:r>
        </w:p>
      </w:docPartBody>
    </w:docPart>
    <w:docPart>
      <w:docPartPr>
        <w:name w:val="8CDD88CFA21F4AA8813E0D722E7B0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AFE0F-E15B-473C-BD95-0CD3EA961C81}"/>
      </w:docPartPr>
      <w:docPartBody>
        <w:p w:rsidR="00000000" w:rsidRDefault="008A1453">
          <w:pPr>
            <w:pStyle w:val="8CDD88CFA21F4AA8813E0D722E7B017B"/>
          </w:pPr>
          <w:r>
            <w:rPr>
              <w:webHidden/>
            </w:rPr>
            <w:t>#</w:t>
          </w:r>
        </w:p>
      </w:docPartBody>
    </w:docPart>
    <w:docPart>
      <w:docPartPr>
        <w:name w:val="23CD4CF9EEF54221B0453B506DAF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1D50-E4C3-40AF-BB24-3C6B315F393B}"/>
      </w:docPartPr>
      <w:docPartBody>
        <w:p w:rsidR="00000000" w:rsidRDefault="008A1453">
          <w:pPr>
            <w:pStyle w:val="23CD4CF9EEF54221B0453B506DAF2383"/>
          </w:pPr>
          <w:r w:rsidRPr="00D71686">
            <w:t>Section 2.3</w:t>
          </w:r>
        </w:p>
      </w:docPartBody>
    </w:docPart>
    <w:docPart>
      <w:docPartPr>
        <w:name w:val="325304919E4B4FC49798F2DB53B34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1611B-BAF3-4C04-BD71-8E8D5A7F33EC}"/>
      </w:docPartPr>
      <w:docPartBody>
        <w:p w:rsidR="00000000" w:rsidRDefault="008A1453">
          <w:pPr>
            <w:pStyle w:val="325304919E4B4FC49798F2DB53B34B6C"/>
          </w:pPr>
          <w:r>
            <w:rPr>
              <w:webHidden/>
            </w:rPr>
            <w:t>#</w:t>
          </w:r>
        </w:p>
      </w:docPartBody>
    </w:docPart>
    <w:docPart>
      <w:docPartPr>
        <w:name w:val="B37F57970A3E4EB0A7C407EF54077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8246E-61F5-46A2-A6E0-745353E5E3B0}"/>
      </w:docPartPr>
      <w:docPartBody>
        <w:p w:rsidR="00000000" w:rsidRDefault="008A1453">
          <w:pPr>
            <w:pStyle w:val="B37F57970A3E4EB0A7C407EF54077CED"/>
          </w:pPr>
          <w:r w:rsidRPr="00D71686">
            <w:t>Chapter 3</w:t>
          </w:r>
        </w:p>
      </w:docPartBody>
    </w:docPart>
    <w:docPart>
      <w:docPartPr>
        <w:name w:val="0120D68B4AFA4BD195504531ACE20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93CE6-19F3-4702-B653-0CDD2CC0001C}"/>
      </w:docPartPr>
      <w:docPartBody>
        <w:p w:rsidR="00000000" w:rsidRDefault="008A1453">
          <w:pPr>
            <w:pStyle w:val="0120D68B4AFA4BD195504531ACE2031D"/>
          </w:pPr>
          <w:r>
            <w:rPr>
              <w:webHidden/>
            </w:rPr>
            <w:t>#</w:t>
          </w:r>
        </w:p>
      </w:docPartBody>
    </w:docPart>
    <w:docPart>
      <w:docPartPr>
        <w:name w:val="BE2D48AABEFD43E8882DB13E7EEF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ACF5-80F7-49B2-B127-B37020743830}"/>
      </w:docPartPr>
      <w:docPartBody>
        <w:p w:rsidR="00000000" w:rsidRDefault="008A1453">
          <w:pPr>
            <w:pStyle w:val="BE2D48AABEFD43E8882DB13E7EEFFCDA"/>
          </w:pPr>
          <w:r w:rsidRPr="00D71686">
            <w:t xml:space="preserve">Section </w:t>
          </w:r>
          <w:r w:rsidRPr="00D71686">
            <w:t>3.1</w:t>
          </w:r>
        </w:p>
      </w:docPartBody>
    </w:docPart>
    <w:docPart>
      <w:docPartPr>
        <w:name w:val="7C796CF2E9484759B8344851BD5D4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EF79C-15A5-49DF-96C9-AC27C6D819ED}"/>
      </w:docPartPr>
      <w:docPartBody>
        <w:p w:rsidR="00000000" w:rsidRDefault="008A1453">
          <w:pPr>
            <w:pStyle w:val="7C796CF2E9484759B8344851BD5D4683"/>
          </w:pPr>
          <w:r>
            <w:rPr>
              <w:webHidden/>
            </w:rPr>
            <w:t>#</w:t>
          </w:r>
        </w:p>
      </w:docPartBody>
    </w:docPart>
    <w:docPart>
      <w:docPartPr>
        <w:name w:val="DEB1116B655D4C188A9EA60B14192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5B85-E4D3-4E5D-85D0-25A7109CF445}"/>
      </w:docPartPr>
      <w:docPartBody>
        <w:p w:rsidR="00000000" w:rsidRDefault="008A1453">
          <w:pPr>
            <w:pStyle w:val="DEB1116B655D4C188A9EA60B14192E5C"/>
          </w:pPr>
          <w:r w:rsidRPr="00D71686">
            <w:t>Section 3.2</w:t>
          </w:r>
        </w:p>
      </w:docPartBody>
    </w:docPart>
    <w:docPart>
      <w:docPartPr>
        <w:name w:val="08566C166DD04CCF8507E4817BF5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649-9AF2-4DFB-867A-3004B4541223}"/>
      </w:docPartPr>
      <w:docPartBody>
        <w:p w:rsidR="00000000" w:rsidRDefault="008A1453">
          <w:pPr>
            <w:pStyle w:val="08566C166DD04CCF8507E4817BF5E601"/>
          </w:pPr>
          <w:r>
            <w:rPr>
              <w:webHidden/>
            </w:rPr>
            <w:t>#</w:t>
          </w:r>
        </w:p>
      </w:docPartBody>
    </w:docPart>
    <w:docPart>
      <w:docPartPr>
        <w:name w:val="5102C9148D5F4B24AB4361F777BEF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5EED9-5B98-43CB-B6DD-08EF45EA81BF}"/>
      </w:docPartPr>
      <w:docPartBody>
        <w:p w:rsidR="00000000" w:rsidRDefault="008A1453">
          <w:pPr>
            <w:pStyle w:val="5102C9148D5F4B24AB4361F777BEFEDF"/>
          </w:pPr>
          <w:r w:rsidRPr="00D71686">
            <w:t>Section 3.3</w:t>
          </w:r>
        </w:p>
      </w:docPartBody>
    </w:docPart>
    <w:docPart>
      <w:docPartPr>
        <w:name w:val="2A5E6B0CA5144640BFB0F9457AD2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EBEE1-07B0-4271-BC8C-516B5255581F}"/>
      </w:docPartPr>
      <w:docPartBody>
        <w:p w:rsidR="00000000" w:rsidRDefault="008A1453">
          <w:pPr>
            <w:pStyle w:val="2A5E6B0CA5144640BFB0F9457AD2DA8B"/>
          </w:pPr>
          <w:r>
            <w:rPr>
              <w:webHidden/>
            </w:rPr>
            <w:t>#</w:t>
          </w:r>
        </w:p>
      </w:docPartBody>
    </w:docPart>
    <w:docPart>
      <w:docPartPr>
        <w:name w:val="14833C6A062E4C3A95B9080B7893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3EAB-6211-4B8E-8732-4E7148EE27C6}"/>
      </w:docPartPr>
      <w:docPartBody>
        <w:p w:rsidR="00000000" w:rsidRDefault="008A1453">
          <w:pPr>
            <w:pStyle w:val="14833C6A062E4C3A95B9080B7893A9B1"/>
          </w:pPr>
          <w:r w:rsidRPr="00D71686">
            <w:t>Subsection 3.3.a</w:t>
          </w:r>
        </w:p>
      </w:docPartBody>
    </w:docPart>
    <w:docPart>
      <w:docPartPr>
        <w:name w:val="87CF45D62239473EAE9D5BA02CE89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2EDC-5CB3-4F6B-AB50-571DF9F531BC}"/>
      </w:docPartPr>
      <w:docPartBody>
        <w:p w:rsidR="00000000" w:rsidRDefault="008A1453">
          <w:pPr>
            <w:pStyle w:val="87CF45D62239473EAE9D5BA02CE895E4"/>
          </w:pPr>
          <w:r>
            <w:rPr>
              <w:webHidden/>
            </w:rPr>
            <w:t>#</w:t>
          </w:r>
        </w:p>
      </w:docPartBody>
    </w:docPart>
    <w:docPart>
      <w:docPartPr>
        <w:name w:val="E426F49584804FC4BDAC2591D84F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E3D2D-3F56-4F92-9621-A283A55194F4}"/>
      </w:docPartPr>
      <w:docPartBody>
        <w:p w:rsidR="00000000" w:rsidRDefault="008A1453">
          <w:pPr>
            <w:pStyle w:val="E426F49584804FC4BDAC2591D84F05AD"/>
          </w:pPr>
          <w:r w:rsidRPr="00D71686">
            <w:t>Subsection 3.3.b</w:t>
          </w:r>
        </w:p>
      </w:docPartBody>
    </w:docPart>
    <w:docPart>
      <w:docPartPr>
        <w:name w:val="649AD93E1BF44DAFAD6AA7899790A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E3BFF-A842-44D0-80B2-F922340E2BA4}"/>
      </w:docPartPr>
      <w:docPartBody>
        <w:p w:rsidR="00000000" w:rsidRDefault="008A1453">
          <w:pPr>
            <w:pStyle w:val="649AD93E1BF44DAFAD6AA7899790AA17"/>
          </w:pPr>
          <w:r>
            <w:rPr>
              <w:webHidden/>
            </w:rPr>
            <w:t>#</w:t>
          </w:r>
        </w:p>
      </w:docPartBody>
    </w:docPart>
    <w:docPart>
      <w:docPartPr>
        <w:name w:val="34BF2D7C0FAA424DA210A7F41938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F487-C989-406A-860E-AA5E7C18A3BB}"/>
      </w:docPartPr>
      <w:docPartBody>
        <w:p w:rsidR="00000000" w:rsidRDefault="008A1453">
          <w:pPr>
            <w:pStyle w:val="34BF2D7C0FAA424DA210A7F41938E66B"/>
          </w:pPr>
          <w:r w:rsidRPr="00D71686">
            <w:t>Subsection 3.3.c</w:t>
          </w:r>
        </w:p>
      </w:docPartBody>
    </w:docPart>
    <w:docPart>
      <w:docPartPr>
        <w:name w:val="25AE4583D7E64CEE8C64B651AF1BD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1B956-0A77-4916-8730-5580DBBD1F9F}"/>
      </w:docPartPr>
      <w:docPartBody>
        <w:p w:rsidR="00000000" w:rsidRDefault="008A1453">
          <w:pPr>
            <w:pStyle w:val="25AE4583D7E64CEE8C64B651AF1BDF86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80"/>
    <w:rsid w:val="008A1453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99439A6B604CEF963BB688C54E4B38">
    <w:name w:val="6A99439A6B604CEF963BB688C54E4B38"/>
  </w:style>
  <w:style w:type="paragraph" w:customStyle="1" w:styleId="05B7FBE6CB93400E9E7B328395712D5F">
    <w:name w:val="05B7FBE6CB93400E9E7B328395712D5F"/>
  </w:style>
  <w:style w:type="paragraph" w:customStyle="1" w:styleId="B7D410269B164F47B7325B0005F5A1C3">
    <w:name w:val="B7D410269B164F47B7325B0005F5A1C3"/>
  </w:style>
  <w:style w:type="paragraph" w:customStyle="1" w:styleId="A26D8B021DB74FE88F740BB80BC3076E">
    <w:name w:val="A26D8B021DB74FE88F740BB80BC3076E"/>
  </w:style>
  <w:style w:type="paragraph" w:customStyle="1" w:styleId="C00A96ADA6BC45E6833207BAC84BB65C">
    <w:name w:val="C00A96ADA6BC45E6833207BAC84BB65C"/>
  </w:style>
  <w:style w:type="paragraph" w:customStyle="1" w:styleId="F32FAB4578944679BB1F470297711D97">
    <w:name w:val="F32FAB4578944679BB1F470297711D97"/>
  </w:style>
  <w:style w:type="paragraph" w:customStyle="1" w:styleId="09D9DCBC1B214DD19BC8BB427E0B4975">
    <w:name w:val="09D9DCBC1B214DD19BC8BB427E0B4975"/>
  </w:style>
  <w:style w:type="paragraph" w:customStyle="1" w:styleId="DA8B934EED82463BBE2666E4C6B36DFE">
    <w:name w:val="DA8B934EED82463BBE2666E4C6B36DFE"/>
  </w:style>
  <w:style w:type="paragraph" w:customStyle="1" w:styleId="A55BD8E240E04230879036882DA9444E">
    <w:name w:val="A55BD8E240E04230879036882DA9444E"/>
  </w:style>
  <w:style w:type="paragraph" w:customStyle="1" w:styleId="90220DBA7BEF4BCBA0F3EE092CF93D1F">
    <w:name w:val="90220DBA7BEF4BCBA0F3EE092CF93D1F"/>
  </w:style>
  <w:style w:type="paragraph" w:customStyle="1" w:styleId="AA7729B360924B289DA02ECEB6F5A551">
    <w:name w:val="AA7729B360924B289DA02ECEB6F5A551"/>
  </w:style>
  <w:style w:type="paragraph" w:customStyle="1" w:styleId="1AA21955CB774DFFAF3F0B4595ADFA5C">
    <w:name w:val="1AA21955CB774DFFAF3F0B4595ADFA5C"/>
  </w:style>
  <w:style w:type="paragraph" w:customStyle="1" w:styleId="CD55568FD376442D900F5275612AFCBF">
    <w:name w:val="CD55568FD376442D900F5275612AFCBF"/>
  </w:style>
  <w:style w:type="paragraph" w:customStyle="1" w:styleId="07E6A14A4F034EF0A32E1A68273E209B">
    <w:name w:val="07E6A14A4F034EF0A32E1A68273E209B"/>
  </w:style>
  <w:style w:type="paragraph" w:customStyle="1" w:styleId="07D5CB2156204C1A8809042E4F9A27B4">
    <w:name w:val="07D5CB2156204C1A8809042E4F9A27B4"/>
  </w:style>
  <w:style w:type="paragraph" w:customStyle="1" w:styleId="9EA3F2F654E340D0BBC83C2B09B4F515">
    <w:name w:val="9EA3F2F654E340D0BBC83C2B09B4F515"/>
  </w:style>
  <w:style w:type="paragraph" w:customStyle="1" w:styleId="3E9328E667264191AD6285B52FB31A87">
    <w:name w:val="3E9328E667264191AD6285B52FB31A87"/>
  </w:style>
  <w:style w:type="paragraph" w:customStyle="1" w:styleId="B36F493B80DE46518BFA63FF00345D77">
    <w:name w:val="B36F493B80DE46518BFA63FF00345D77"/>
  </w:style>
  <w:style w:type="paragraph" w:customStyle="1" w:styleId="CBC85A7D26A34254A8F7A6ED931D8736">
    <w:name w:val="CBC85A7D26A34254A8F7A6ED931D8736"/>
  </w:style>
  <w:style w:type="paragraph" w:customStyle="1" w:styleId="F5193A806D804958B330FE5F8640B2C2">
    <w:name w:val="F5193A806D804958B330FE5F8640B2C2"/>
  </w:style>
  <w:style w:type="paragraph" w:customStyle="1" w:styleId="B8942A82D1CC4CDF8DDCCB7ED6E9770D">
    <w:name w:val="B8942A82D1CC4CDF8DDCCB7ED6E9770D"/>
  </w:style>
  <w:style w:type="paragraph" w:customStyle="1" w:styleId="625F1FAA098244E9A86621301D23319E">
    <w:name w:val="625F1FAA098244E9A86621301D23319E"/>
  </w:style>
  <w:style w:type="paragraph" w:customStyle="1" w:styleId="F8B4887A42A54ECE87DCC85D92BC0C13">
    <w:name w:val="F8B4887A42A54ECE87DCC85D92BC0C13"/>
  </w:style>
  <w:style w:type="paragraph" w:customStyle="1" w:styleId="58B9CDEB52834D2BB4F2CDA714A11406">
    <w:name w:val="58B9CDEB52834D2BB4F2CDA714A11406"/>
  </w:style>
  <w:style w:type="paragraph" w:customStyle="1" w:styleId="6F66279B32D54BDD800454AE949AE2F9">
    <w:name w:val="6F66279B32D54BDD800454AE949AE2F9"/>
  </w:style>
  <w:style w:type="paragraph" w:customStyle="1" w:styleId="8CDD88CFA21F4AA8813E0D722E7B017B">
    <w:name w:val="8CDD88CFA21F4AA8813E0D722E7B017B"/>
  </w:style>
  <w:style w:type="paragraph" w:customStyle="1" w:styleId="23CD4CF9EEF54221B0453B506DAF2383">
    <w:name w:val="23CD4CF9EEF54221B0453B506DAF2383"/>
  </w:style>
  <w:style w:type="paragraph" w:customStyle="1" w:styleId="325304919E4B4FC49798F2DB53B34B6C">
    <w:name w:val="325304919E4B4FC49798F2DB53B34B6C"/>
  </w:style>
  <w:style w:type="paragraph" w:customStyle="1" w:styleId="B37F57970A3E4EB0A7C407EF54077CED">
    <w:name w:val="B37F57970A3E4EB0A7C407EF54077CED"/>
  </w:style>
  <w:style w:type="paragraph" w:customStyle="1" w:styleId="0120D68B4AFA4BD195504531ACE2031D">
    <w:name w:val="0120D68B4AFA4BD195504531ACE2031D"/>
  </w:style>
  <w:style w:type="paragraph" w:customStyle="1" w:styleId="BE2D48AABEFD43E8882DB13E7EEFFCDA">
    <w:name w:val="BE2D48AABEFD43E8882DB13E7EEFFCDA"/>
  </w:style>
  <w:style w:type="paragraph" w:customStyle="1" w:styleId="7C796CF2E9484759B8344851BD5D4683">
    <w:name w:val="7C796CF2E9484759B8344851BD5D4683"/>
  </w:style>
  <w:style w:type="paragraph" w:customStyle="1" w:styleId="DEB1116B655D4C188A9EA60B14192E5C">
    <w:name w:val="DEB1116B655D4C188A9EA60B14192E5C"/>
  </w:style>
  <w:style w:type="paragraph" w:customStyle="1" w:styleId="08566C166DD04CCF8507E4817BF5E601">
    <w:name w:val="08566C166DD04CCF8507E4817BF5E601"/>
  </w:style>
  <w:style w:type="paragraph" w:customStyle="1" w:styleId="5102C9148D5F4B24AB4361F777BEFEDF">
    <w:name w:val="5102C9148D5F4B24AB4361F777BEFEDF"/>
  </w:style>
  <w:style w:type="paragraph" w:customStyle="1" w:styleId="2A5E6B0CA5144640BFB0F9457AD2DA8B">
    <w:name w:val="2A5E6B0CA5144640BFB0F9457AD2DA8B"/>
  </w:style>
  <w:style w:type="paragraph" w:customStyle="1" w:styleId="14833C6A062E4C3A95B9080B7893A9B1">
    <w:name w:val="14833C6A062E4C3A95B9080B7893A9B1"/>
  </w:style>
  <w:style w:type="paragraph" w:customStyle="1" w:styleId="87CF45D62239473EAE9D5BA02CE895E4">
    <w:name w:val="87CF45D62239473EAE9D5BA02CE895E4"/>
  </w:style>
  <w:style w:type="paragraph" w:customStyle="1" w:styleId="E426F49584804FC4BDAC2591D84F05AD">
    <w:name w:val="E426F49584804FC4BDAC2591D84F05AD"/>
  </w:style>
  <w:style w:type="paragraph" w:customStyle="1" w:styleId="649AD93E1BF44DAFAD6AA7899790AA17">
    <w:name w:val="649AD93E1BF44DAFAD6AA7899790AA17"/>
  </w:style>
  <w:style w:type="paragraph" w:customStyle="1" w:styleId="34BF2D7C0FAA424DA210A7F41938E66B">
    <w:name w:val="34BF2D7C0FAA424DA210A7F41938E66B"/>
  </w:style>
  <w:style w:type="paragraph" w:customStyle="1" w:styleId="25AE4583D7E64CEE8C64B651AF1BDF86">
    <w:name w:val="25AE4583D7E64CEE8C64B651AF1BDF86"/>
  </w:style>
  <w:style w:type="paragraph" w:customStyle="1" w:styleId="811EC003928249E68CED483B7B4D890C">
    <w:name w:val="811EC003928249E68CED483B7B4D890C"/>
    <w:rsid w:val="00FB1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71D339-C39C-4309-953E-A8B0A38F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1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Reference/USer Manual</dc:title>
  <dc:subject>GVSU School of Computing</dc:subject>
  <dc:creator>Alexandre Mallebay-Vacqueur</dc:creator>
  <cp:keywords/>
  <cp:lastModifiedBy>Alexandre Mallebay-Vacqueur</cp:lastModifiedBy>
  <cp:revision>3</cp:revision>
  <dcterms:created xsi:type="dcterms:W3CDTF">2016-11-10T19:53:00Z</dcterms:created>
  <dcterms:modified xsi:type="dcterms:W3CDTF">2016-11-10T19:54:00Z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